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3D03" w14:textId="3A778F50" w:rsidR="002C364C" w:rsidRPr="00C20421" w:rsidRDefault="009F15D0" w:rsidP="009F15D0">
      <w:pPr>
        <w:jc w:val="right"/>
        <w:rPr>
          <w:rFonts w:ascii="Times New Roman" w:hAnsi="Times New Roman" w:cs="Times New Roman"/>
        </w:rPr>
      </w:pPr>
      <w:r w:rsidRPr="00C20421">
        <w:rPr>
          <w:rFonts w:ascii="Times New Roman" w:hAnsi="Times New Roman" w:cs="Times New Roman"/>
        </w:rPr>
        <w:t>Yautepec Morelos a 06 de enero del 2023.</w:t>
      </w:r>
    </w:p>
    <w:p w14:paraId="033385AE" w14:textId="5CDC1D19" w:rsidR="00992048" w:rsidRDefault="00992048" w:rsidP="002C364C">
      <w:pPr>
        <w:pStyle w:val="Ttulo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52260" w14:textId="74146BA1" w:rsidR="004A2935" w:rsidRDefault="004A2935" w:rsidP="004A2935"/>
    <w:p w14:paraId="4E71E684" w14:textId="02A53D6F" w:rsidR="004A2935" w:rsidRDefault="004A2935" w:rsidP="004A2935"/>
    <w:p w14:paraId="183278E2" w14:textId="77777777" w:rsidR="004A2935" w:rsidRPr="004A2935" w:rsidRDefault="004A2935" w:rsidP="004A2935"/>
    <w:p w14:paraId="6A9C0746" w14:textId="77777777" w:rsidR="002C364C" w:rsidRPr="00C20421" w:rsidRDefault="002C364C" w:rsidP="002C364C">
      <w:pPr>
        <w:rPr>
          <w:rFonts w:ascii="Times New Roman" w:hAnsi="Times New Roman" w:cs="Times New Roman"/>
        </w:rPr>
      </w:pPr>
    </w:p>
    <w:p w14:paraId="7ED008EE" w14:textId="33CB15A4" w:rsidR="002C364C" w:rsidRPr="00C20421" w:rsidRDefault="009F15D0" w:rsidP="00C20421">
      <w:pPr>
        <w:jc w:val="both"/>
        <w:rPr>
          <w:rFonts w:ascii="Times New Roman" w:hAnsi="Times New Roman" w:cs="Times New Roman"/>
        </w:rPr>
      </w:pPr>
      <w:r w:rsidRPr="00C20421">
        <w:rPr>
          <w:rFonts w:ascii="Times New Roman" w:hAnsi="Times New Roman" w:cs="Times New Roman"/>
        </w:rPr>
        <w:t>A quien corresponda:</w:t>
      </w:r>
    </w:p>
    <w:p w14:paraId="0DF39703" w14:textId="77777777" w:rsidR="002C364C" w:rsidRPr="00C20421" w:rsidRDefault="002C364C" w:rsidP="00C20421">
      <w:pPr>
        <w:jc w:val="both"/>
        <w:rPr>
          <w:rFonts w:ascii="Times New Roman" w:hAnsi="Times New Roman" w:cs="Times New Roman"/>
        </w:rPr>
      </w:pPr>
    </w:p>
    <w:p w14:paraId="54F50E01" w14:textId="2DCEF297" w:rsidR="00992048" w:rsidRPr="00C20421" w:rsidRDefault="00992048" w:rsidP="00C20421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421">
        <w:rPr>
          <w:rFonts w:ascii="Times New Roman" w:eastAsia="Times New Roman" w:hAnsi="Times New Roman" w:cs="Times New Roman"/>
          <w:sz w:val="24"/>
          <w:szCs w:val="24"/>
        </w:rPr>
        <w:t xml:space="preserve">Me permito </w:t>
      </w:r>
      <w:r w:rsidR="009F15D0" w:rsidRPr="00C20421">
        <w:rPr>
          <w:rFonts w:ascii="Times New Roman" w:eastAsia="Times New Roman" w:hAnsi="Times New Roman" w:cs="Times New Roman"/>
          <w:sz w:val="24"/>
          <w:szCs w:val="24"/>
        </w:rPr>
        <w:t xml:space="preserve">recomendar ampliamente al </w:t>
      </w:r>
      <w:r w:rsidR="009F15D0" w:rsidRPr="00C20421">
        <w:rPr>
          <w:rFonts w:ascii="Times New Roman" w:eastAsia="Times New Roman" w:hAnsi="Times New Roman" w:cs="Times New Roman"/>
          <w:b/>
          <w:bCs/>
          <w:sz w:val="24"/>
          <w:szCs w:val="24"/>
        </w:rPr>
        <w:t>C.</w:t>
      </w:r>
      <w:r w:rsidR="00DF79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F15D0" w:rsidRPr="00C20421">
        <w:rPr>
          <w:rFonts w:ascii="Times New Roman" w:eastAsia="Times New Roman" w:hAnsi="Times New Roman" w:cs="Times New Roman"/>
          <w:b/>
          <w:bCs/>
          <w:sz w:val="24"/>
          <w:szCs w:val="24"/>
        </w:rPr>
        <w:t>CRIST</w:t>
      </w:r>
      <w:r w:rsidR="00DF79B0">
        <w:rPr>
          <w:rFonts w:ascii="Times New Roman" w:eastAsia="Times New Roman" w:hAnsi="Times New Roman" w:cs="Times New Roman"/>
          <w:b/>
          <w:bCs/>
          <w:sz w:val="24"/>
          <w:szCs w:val="24"/>
        </w:rPr>
        <w:t>IAN</w:t>
      </w:r>
      <w:r w:rsidR="009F15D0" w:rsidRPr="00C204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ALEXANDER BARBA RODR</w:t>
      </w:r>
      <w:r w:rsidR="00C20421">
        <w:rPr>
          <w:rFonts w:ascii="Times New Roman" w:eastAsia="Times New Roman" w:hAnsi="Times New Roman" w:cs="Times New Roman"/>
          <w:b/>
          <w:bCs/>
          <w:sz w:val="24"/>
          <w:szCs w:val="24"/>
        </w:rPr>
        <w:t>Í</w:t>
      </w:r>
      <w:r w:rsidR="009F15D0" w:rsidRPr="00C20421">
        <w:rPr>
          <w:rFonts w:ascii="Times New Roman" w:eastAsia="Times New Roman" w:hAnsi="Times New Roman" w:cs="Times New Roman"/>
          <w:b/>
          <w:bCs/>
          <w:sz w:val="24"/>
          <w:szCs w:val="24"/>
        </w:rPr>
        <w:t>GUEZ</w:t>
      </w:r>
      <w:r w:rsidR="009F15D0" w:rsidRPr="00C20421">
        <w:rPr>
          <w:rFonts w:ascii="Times New Roman" w:eastAsia="Times New Roman" w:hAnsi="Times New Roman" w:cs="Times New Roman"/>
          <w:sz w:val="24"/>
          <w:szCs w:val="24"/>
        </w:rPr>
        <w:t xml:space="preserve"> a quien conozco desde hace </w:t>
      </w:r>
      <w:r w:rsidR="00DF79B0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2C364C" w:rsidRPr="00C204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años</w:t>
      </w:r>
      <w:r w:rsidR="0042278B" w:rsidRPr="00C204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0421">
        <w:rPr>
          <w:rFonts w:ascii="Times New Roman" w:eastAsia="Times New Roman" w:hAnsi="Times New Roman" w:cs="Times New Roman"/>
          <w:sz w:val="24"/>
          <w:szCs w:val="24"/>
        </w:rPr>
        <w:t>y me consta su responsabilidad</w:t>
      </w:r>
      <w:r w:rsidR="00DF79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0421">
        <w:rPr>
          <w:rFonts w:ascii="Times New Roman" w:eastAsia="Times New Roman" w:hAnsi="Times New Roman" w:cs="Times New Roman"/>
          <w:sz w:val="24"/>
          <w:szCs w:val="24"/>
        </w:rPr>
        <w:t xml:space="preserve">competencia en el </w:t>
      </w:r>
      <w:r w:rsidR="002C364C" w:rsidRPr="00C20421">
        <w:rPr>
          <w:rFonts w:ascii="Times New Roman" w:eastAsia="Times New Roman" w:hAnsi="Times New Roman" w:cs="Times New Roman"/>
          <w:sz w:val="24"/>
          <w:szCs w:val="24"/>
        </w:rPr>
        <w:t>trabajo</w:t>
      </w:r>
      <w:r w:rsidR="009F15D0" w:rsidRPr="00C20421">
        <w:rPr>
          <w:rFonts w:ascii="Times New Roman" w:eastAsia="Times New Roman" w:hAnsi="Times New Roman" w:cs="Times New Roman"/>
          <w:sz w:val="24"/>
          <w:szCs w:val="24"/>
        </w:rPr>
        <w:t xml:space="preserve"> y puedo descartar que es </w:t>
      </w:r>
      <w:r w:rsidR="00C20421" w:rsidRPr="00C20421">
        <w:rPr>
          <w:rFonts w:ascii="Times New Roman" w:eastAsia="Times New Roman" w:hAnsi="Times New Roman" w:cs="Times New Roman"/>
          <w:sz w:val="24"/>
          <w:szCs w:val="24"/>
        </w:rPr>
        <w:t>una</w:t>
      </w:r>
      <w:r w:rsidR="009F15D0" w:rsidRPr="00C20421">
        <w:rPr>
          <w:rFonts w:ascii="Times New Roman" w:eastAsia="Times New Roman" w:hAnsi="Times New Roman" w:cs="Times New Roman"/>
          <w:sz w:val="24"/>
          <w:szCs w:val="24"/>
        </w:rPr>
        <w:t xml:space="preserve"> persona puntual, eficaz, responsable y competente para c</w:t>
      </w:r>
      <w:r w:rsidR="00927A83" w:rsidRPr="00C20421">
        <w:rPr>
          <w:rFonts w:ascii="Times New Roman" w:eastAsia="Times New Roman" w:hAnsi="Times New Roman" w:cs="Times New Roman"/>
          <w:sz w:val="24"/>
          <w:szCs w:val="24"/>
        </w:rPr>
        <w:t>umplir con las tareas</w:t>
      </w:r>
      <w:r w:rsidR="00C20421" w:rsidRPr="00C20421">
        <w:rPr>
          <w:rFonts w:ascii="Times New Roman" w:eastAsia="Times New Roman" w:hAnsi="Times New Roman" w:cs="Times New Roman"/>
          <w:sz w:val="24"/>
          <w:szCs w:val="24"/>
        </w:rPr>
        <w:t xml:space="preserve"> u actividades que le sean recomendadas.</w:t>
      </w:r>
    </w:p>
    <w:p w14:paraId="582713E1" w14:textId="1DB4CB8B" w:rsidR="0042278B" w:rsidRPr="00C20421" w:rsidRDefault="0042278B" w:rsidP="00C20421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327E92" w14:textId="3B9D1AA8" w:rsidR="00992048" w:rsidRPr="00C20421" w:rsidRDefault="00C20421" w:rsidP="00C20421">
      <w:pPr>
        <w:pStyle w:val="Sinespaciad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20421">
        <w:rPr>
          <w:rFonts w:ascii="Times New Roman" w:eastAsia="Times New Roman" w:hAnsi="Times New Roman" w:cs="Times New Roman"/>
          <w:sz w:val="24"/>
          <w:szCs w:val="24"/>
        </w:rPr>
        <w:t xml:space="preserve">Por lo que no tengo inconveniente alguno en realizar mi recomendación de </w:t>
      </w:r>
      <w:r w:rsidR="00992048" w:rsidRPr="00C20421">
        <w:rPr>
          <w:rFonts w:ascii="Times New Roman" w:eastAsia="Times New Roman" w:hAnsi="Times New Roman" w:cs="Times New Roman"/>
          <w:sz w:val="24"/>
          <w:szCs w:val="24"/>
        </w:rPr>
        <w:t>antemano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92048" w:rsidRPr="00C20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0421">
        <w:rPr>
          <w:rFonts w:ascii="Times New Roman" w:eastAsia="Times New Roman" w:hAnsi="Times New Roman" w:cs="Times New Roman"/>
          <w:sz w:val="24"/>
          <w:szCs w:val="24"/>
        </w:rPr>
        <w:t>agradezco la</w:t>
      </w:r>
      <w:r w:rsidR="00992048" w:rsidRPr="00C20421">
        <w:rPr>
          <w:rFonts w:ascii="Times New Roman" w:eastAsia="Times New Roman" w:hAnsi="Times New Roman" w:cs="Times New Roman"/>
          <w:sz w:val="24"/>
          <w:szCs w:val="24"/>
        </w:rPr>
        <w:t xml:space="preserve"> atenció</w:t>
      </w:r>
      <w:r w:rsidRPr="00C20421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992048" w:rsidRPr="00C20421">
        <w:rPr>
          <w:rFonts w:ascii="Times New Roman" w:eastAsia="Times New Roman" w:hAnsi="Times New Roman" w:cs="Times New Roman"/>
          <w:sz w:val="24"/>
          <w:szCs w:val="24"/>
        </w:rPr>
        <w:t>brinda</w:t>
      </w:r>
      <w:r w:rsidRPr="00C20421">
        <w:rPr>
          <w:rFonts w:ascii="Times New Roman" w:eastAsia="Times New Roman" w:hAnsi="Times New Roman" w:cs="Times New Roman"/>
          <w:sz w:val="24"/>
          <w:szCs w:val="24"/>
        </w:rPr>
        <w:t>da.</w:t>
      </w:r>
    </w:p>
    <w:p w14:paraId="222E8D18" w14:textId="77777777" w:rsidR="00927A83" w:rsidRDefault="00927A83" w:rsidP="00FA7098">
      <w:pPr>
        <w:pStyle w:val="Sinespaciado"/>
        <w:rPr>
          <w:rFonts w:eastAsia="Times New Roman" w:cstheme="minorHAnsi"/>
          <w:color w:val="000000"/>
          <w:sz w:val="24"/>
          <w:szCs w:val="24"/>
        </w:rPr>
      </w:pPr>
    </w:p>
    <w:p w14:paraId="6EE7947A" w14:textId="77777777" w:rsidR="002C364C" w:rsidRDefault="002C364C" w:rsidP="00FA7098">
      <w:pPr>
        <w:pStyle w:val="Sinespaciado"/>
        <w:rPr>
          <w:rFonts w:eastAsia="Times New Roman" w:cstheme="minorHAnsi"/>
          <w:color w:val="000000"/>
          <w:sz w:val="24"/>
          <w:szCs w:val="24"/>
        </w:rPr>
      </w:pPr>
    </w:p>
    <w:p w14:paraId="21CD8EAF" w14:textId="7E7F3DC3" w:rsidR="002C364C" w:rsidRDefault="002C364C" w:rsidP="00FA7098">
      <w:pPr>
        <w:pStyle w:val="Sinespaciad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162A4" w14:textId="02E210B6" w:rsidR="004A2935" w:rsidRDefault="004A2935" w:rsidP="00FA7098">
      <w:pPr>
        <w:pStyle w:val="Sinespaciad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A7D595" w14:textId="02B98934" w:rsidR="004A2935" w:rsidRDefault="004A2935" w:rsidP="00FA7098">
      <w:pPr>
        <w:pStyle w:val="Sinespaciad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D152BB" w14:textId="535F844F" w:rsidR="004A2935" w:rsidRDefault="004A2935" w:rsidP="00FA7098">
      <w:pPr>
        <w:pStyle w:val="Sinespaciad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63BA45" w14:textId="16EDAE4E" w:rsidR="004A2935" w:rsidRDefault="004A2935" w:rsidP="00FA7098">
      <w:pPr>
        <w:pStyle w:val="Sinespaciad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49385" w14:textId="77777777" w:rsidR="004A2935" w:rsidRPr="00C20421" w:rsidRDefault="004A2935" w:rsidP="00FA7098">
      <w:pPr>
        <w:pStyle w:val="Sinespaciad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E79D93" w14:textId="0EAD63C6" w:rsidR="00927A83" w:rsidRPr="00C20421" w:rsidRDefault="00C20421" w:rsidP="00C20421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0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ATENTAMENTE</w:t>
      </w:r>
      <w:r w:rsidR="002C364C" w:rsidRPr="00C20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194ED9E" w14:textId="77777777" w:rsidR="00927A83" w:rsidRPr="00C20421" w:rsidRDefault="00927A83" w:rsidP="00FA7098">
      <w:pPr>
        <w:pStyle w:val="Sinespaciad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C7860" w14:textId="73D7FB52" w:rsidR="002C364C" w:rsidRDefault="002C364C" w:rsidP="00FA7098">
      <w:pPr>
        <w:pStyle w:val="Sinespaciad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</w:t>
      </w:r>
    </w:p>
    <w:p w14:paraId="3FD18129" w14:textId="6354CBD9" w:rsidR="00C20421" w:rsidRDefault="00C20421" w:rsidP="00FA7098">
      <w:pPr>
        <w:pStyle w:val="Sinespaciad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6209E3" w14:textId="4C52CA46" w:rsidR="00C20421" w:rsidRPr="00C20421" w:rsidRDefault="00C20421" w:rsidP="00FA7098">
      <w:pPr>
        <w:pStyle w:val="Sinespaciad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CB688" wp14:editId="25B282DB">
                <wp:simplePos x="0" y="0"/>
                <wp:positionH relativeFrom="column">
                  <wp:posOffset>1196340</wp:posOffset>
                </wp:positionH>
                <wp:positionV relativeFrom="paragraph">
                  <wp:posOffset>66040</wp:posOffset>
                </wp:positionV>
                <wp:extent cx="32766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247FE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5.2pt" to="352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" strokecolor="black [3040]"/>
            </w:pict>
          </mc:Fallback>
        </mc:AlternateContent>
      </w:r>
    </w:p>
    <w:p w14:paraId="04F843A2" w14:textId="6910354F" w:rsidR="00DF79B0" w:rsidRDefault="00DF79B0" w:rsidP="005774BB">
      <w:pPr>
        <w:pStyle w:val="Sinespaciad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9B0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EVIN GERARDO ALVAREZ VALLE</w:t>
      </w:r>
    </w:p>
    <w:p w14:paraId="4AE1E45B" w14:textId="69E89D0B" w:rsidR="00C20421" w:rsidRPr="00DF79B0" w:rsidRDefault="00C20421" w:rsidP="005774BB">
      <w:pPr>
        <w:pStyle w:val="Sinespaciad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TEL. 735</w:t>
      </w:r>
      <w:r w:rsidR="00DF79B0">
        <w:rPr>
          <w:rFonts w:ascii="Times New Roman" w:eastAsia="Times New Roman" w:hAnsi="Times New Roman" w:cs="Times New Roman"/>
          <w:color w:val="000000"/>
          <w:sz w:val="24"/>
          <w:szCs w:val="24"/>
        </w:rPr>
        <w:t>1384151</w:t>
      </w:r>
    </w:p>
    <w:p w14:paraId="50533A7E" w14:textId="1C0203A3" w:rsidR="00C20421" w:rsidRDefault="00C20421" w:rsidP="005774BB">
      <w:pPr>
        <w:pStyle w:val="Sinespaciad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DIRECCIÓN: </w:t>
      </w:r>
      <w:r w:rsidR="00DF79B0">
        <w:rPr>
          <w:rFonts w:ascii="Times New Roman" w:eastAsia="Times New Roman" w:hAnsi="Times New Roman" w:cs="Times New Roman"/>
          <w:color w:val="000000"/>
          <w:sz w:val="24"/>
          <w:szCs w:val="24"/>
        </w:rPr>
        <w:t>PRIV AVE DEL PARAISO NO.36</w:t>
      </w:r>
    </w:p>
    <w:p w14:paraId="638356D9" w14:textId="0F479EF1" w:rsidR="00C20421" w:rsidRDefault="00C20421" w:rsidP="005774BB">
      <w:pPr>
        <w:pStyle w:val="Sinespaciad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COL: </w:t>
      </w:r>
      <w:r w:rsidR="00DF79B0">
        <w:rPr>
          <w:rFonts w:ascii="Times New Roman" w:eastAsia="Times New Roman" w:hAnsi="Times New Roman" w:cs="Times New Roman"/>
          <w:color w:val="000000"/>
          <w:sz w:val="24"/>
          <w:szCs w:val="24"/>
        </w:rPr>
        <w:t>U HAB LA CEIBA, YAUTEPEC MORELOS</w:t>
      </w:r>
    </w:p>
    <w:p w14:paraId="1CB0B4F8" w14:textId="50015226" w:rsidR="00C20421" w:rsidRPr="00C20421" w:rsidRDefault="00C20421" w:rsidP="005774BB">
      <w:pPr>
        <w:pStyle w:val="Sinespaciad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CORREO: </w:t>
      </w:r>
      <w:r w:rsidR="00DF79B0" w:rsidRPr="00DF79B0">
        <w:rPr>
          <w:rFonts w:ascii="Times New Roman" w:eastAsia="Times New Roman" w:hAnsi="Times New Roman" w:cs="Times New Roman"/>
          <w:color w:val="000000"/>
          <w:sz w:val="24"/>
          <w:szCs w:val="24"/>
        </w:rPr>
        <w:t>KEVINGERARDOVALLE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@GMAIL.COM</w:t>
      </w:r>
    </w:p>
    <w:p w14:paraId="429A6366" w14:textId="77777777" w:rsidR="00992048" w:rsidRPr="00C20421" w:rsidRDefault="002C364C" w:rsidP="002C364C">
      <w:pPr>
        <w:pStyle w:val="Sinespaciad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E42522" w14:textId="77777777" w:rsidR="002C364C" w:rsidRDefault="002C364C" w:rsidP="00992048">
      <w:pPr>
        <w:spacing w:after="0" w:line="240" w:lineRule="auto"/>
        <w:rPr>
          <w:rFonts w:eastAsia="Times New Roman" w:cstheme="minorHAnsi"/>
          <w:color w:val="000000"/>
          <w:spacing w:val="-5"/>
          <w:sz w:val="24"/>
          <w:szCs w:val="24"/>
        </w:rPr>
      </w:pPr>
    </w:p>
    <w:p w14:paraId="46716477" w14:textId="77777777" w:rsidR="002C364C" w:rsidRDefault="002C364C" w:rsidP="00992048">
      <w:pPr>
        <w:spacing w:after="0" w:line="240" w:lineRule="auto"/>
        <w:rPr>
          <w:rFonts w:eastAsia="Times New Roman" w:cstheme="minorHAnsi"/>
          <w:color w:val="000000"/>
          <w:spacing w:val="-5"/>
          <w:sz w:val="24"/>
          <w:szCs w:val="24"/>
        </w:rPr>
      </w:pPr>
    </w:p>
    <w:p w14:paraId="6E534AA7" w14:textId="77777777" w:rsidR="00025B71" w:rsidRPr="00FA7098" w:rsidRDefault="00025B71">
      <w:pPr>
        <w:rPr>
          <w:rFonts w:cstheme="minorHAnsi"/>
          <w:sz w:val="24"/>
          <w:szCs w:val="24"/>
        </w:rPr>
      </w:pPr>
    </w:p>
    <w:sectPr w:rsidR="00025B71" w:rsidRPr="00FA7098" w:rsidSect="002C364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87FB8" w14:textId="77777777" w:rsidR="002D5250" w:rsidRDefault="002D5250" w:rsidP="00802215">
      <w:pPr>
        <w:spacing w:after="0" w:line="240" w:lineRule="auto"/>
      </w:pPr>
      <w:r>
        <w:separator/>
      </w:r>
    </w:p>
  </w:endnote>
  <w:endnote w:type="continuationSeparator" w:id="0">
    <w:p w14:paraId="56C80BC0" w14:textId="77777777" w:rsidR="002D5250" w:rsidRDefault="002D5250" w:rsidP="0080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8696" w14:textId="77777777" w:rsidR="002D5250" w:rsidRDefault="002D5250" w:rsidP="00802215">
      <w:pPr>
        <w:spacing w:after="0" w:line="240" w:lineRule="auto"/>
      </w:pPr>
      <w:r>
        <w:separator/>
      </w:r>
    </w:p>
  </w:footnote>
  <w:footnote w:type="continuationSeparator" w:id="0">
    <w:p w14:paraId="76A9B434" w14:textId="77777777" w:rsidR="002D5250" w:rsidRDefault="002D5250" w:rsidP="00802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D5F"/>
    <w:rsid w:val="00017191"/>
    <w:rsid w:val="00025B71"/>
    <w:rsid w:val="00103341"/>
    <w:rsid w:val="002C364C"/>
    <w:rsid w:val="002D5250"/>
    <w:rsid w:val="00310C19"/>
    <w:rsid w:val="0042278B"/>
    <w:rsid w:val="004A2935"/>
    <w:rsid w:val="005774BB"/>
    <w:rsid w:val="005B275E"/>
    <w:rsid w:val="005B7680"/>
    <w:rsid w:val="006D432A"/>
    <w:rsid w:val="007713F2"/>
    <w:rsid w:val="007C4722"/>
    <w:rsid w:val="00802215"/>
    <w:rsid w:val="00927A83"/>
    <w:rsid w:val="009556E5"/>
    <w:rsid w:val="00992048"/>
    <w:rsid w:val="009F15D0"/>
    <w:rsid w:val="00AC7846"/>
    <w:rsid w:val="00AE23A4"/>
    <w:rsid w:val="00AE7C73"/>
    <w:rsid w:val="00C20421"/>
    <w:rsid w:val="00C23576"/>
    <w:rsid w:val="00DF79B0"/>
    <w:rsid w:val="00E14361"/>
    <w:rsid w:val="00E22655"/>
    <w:rsid w:val="00F21BD7"/>
    <w:rsid w:val="00FA7098"/>
    <w:rsid w:val="00FD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81F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191"/>
  </w:style>
  <w:style w:type="paragraph" w:styleId="Ttulo1">
    <w:name w:val="heading 1"/>
    <w:basedOn w:val="Normal"/>
    <w:next w:val="Normal"/>
    <w:link w:val="Ttulo1Car"/>
    <w:uiPriority w:val="9"/>
    <w:qFormat/>
    <w:rsid w:val="00FD4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278B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A709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C4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722"/>
  </w:style>
  <w:style w:type="paragraph" w:styleId="Piedepgina">
    <w:name w:val="footer"/>
    <w:basedOn w:val="Normal"/>
    <w:link w:val="PiedepginaCar"/>
    <w:uiPriority w:val="99"/>
    <w:unhideWhenUsed/>
    <w:rsid w:val="007C4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722"/>
  </w:style>
  <w:style w:type="character" w:customStyle="1" w:styleId="Ttulo1Car">
    <w:name w:val="Título 1 Car"/>
    <w:basedOn w:val="Fuentedeprrafopredeter"/>
    <w:link w:val="Ttulo1"/>
    <w:uiPriority w:val="9"/>
    <w:rsid w:val="00FD4D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04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3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9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1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170885">
                                          <w:marLeft w:val="125"/>
                                          <w:marRight w:val="125"/>
                                          <w:marTop w:val="125"/>
                                          <w:marBottom w:val="2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7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5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23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38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54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056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27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81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7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495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63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77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50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65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70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07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02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812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84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65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tf02011053_win3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ED9A3-0C64-47AB-9F60-739A26C7D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tf02011053_win32</Template>
  <TotalTime>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2023-01-06T04:28:00Z</dcterms:created>
  <dcterms:modified xsi:type="dcterms:W3CDTF">2023-01-10T18:18:00Z</dcterms:modified>
</cp:coreProperties>
</file>